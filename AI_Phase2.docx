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D202" w14:textId="09C97380" w:rsidR="008B0839" w:rsidRDefault="00D97FF6" w:rsidP="007C237B">
      <w:pPr>
        <w:pStyle w:val="Title"/>
        <w:rPr>
          <w:b/>
          <w:bCs/>
          <w:u w:val="single"/>
        </w:rPr>
      </w:pPr>
      <w:r w:rsidRPr="008D31CE">
        <w:rPr>
          <w:b/>
          <w:bCs/>
          <w:u w:val="single"/>
        </w:rPr>
        <w:t>PHASE</w:t>
      </w:r>
      <w:r w:rsidR="005E0EFE" w:rsidRPr="008D31CE">
        <w:rPr>
          <w:b/>
          <w:bCs/>
          <w:u w:val="single"/>
        </w:rPr>
        <w:t>-</w:t>
      </w:r>
      <w:r w:rsidR="00A21DE1" w:rsidRPr="008D31CE">
        <w:rPr>
          <w:b/>
          <w:bCs/>
          <w:u w:val="single"/>
        </w:rPr>
        <w:t>2</w:t>
      </w:r>
      <w:r w:rsidR="005E0EFE" w:rsidRPr="008D31CE">
        <w:rPr>
          <w:b/>
          <w:bCs/>
          <w:u w:val="single"/>
        </w:rPr>
        <w:t xml:space="preserve"> : AI </w:t>
      </w:r>
      <w:r w:rsidR="008D31CE" w:rsidRPr="008D31CE">
        <w:rPr>
          <w:b/>
          <w:bCs/>
          <w:u w:val="single"/>
        </w:rPr>
        <w:t>Based Diabetes Prediction System</w:t>
      </w:r>
      <w:r w:rsidR="00890EE4">
        <w:rPr>
          <w:b/>
          <w:bCs/>
          <w:u w:val="single"/>
        </w:rPr>
        <w:t>:</w:t>
      </w:r>
    </w:p>
    <w:p w14:paraId="23E0C901" w14:textId="63B90F32" w:rsidR="00624360" w:rsidRDefault="0074481F" w:rsidP="00624360">
      <w:pPr>
        <w:pStyle w:val="Heading1"/>
        <w:numPr>
          <w:ilvl w:val="0"/>
          <w:numId w:val="0"/>
        </w:numPr>
        <w:ind w:left="360" w:hanging="360"/>
        <w:rPr>
          <w:u w:val="single"/>
        </w:rPr>
      </w:pPr>
      <w:r w:rsidRPr="00EB3333">
        <w:rPr>
          <w:b/>
          <w:bCs/>
          <w:u w:val="single"/>
        </w:rPr>
        <w:t xml:space="preserve">MODEL FOR </w:t>
      </w:r>
      <w:r w:rsidR="002A61E9" w:rsidRPr="00EB3333">
        <w:rPr>
          <w:b/>
          <w:bCs/>
          <w:u w:val="single"/>
        </w:rPr>
        <w:t>innovation for an</w:t>
      </w:r>
      <w:r w:rsidR="00B85FF5">
        <w:rPr>
          <w:b/>
          <w:bCs/>
          <w:u w:val="single"/>
        </w:rPr>
        <w:t xml:space="preserve"> </w:t>
      </w:r>
      <w:r w:rsidR="00027B5B" w:rsidRPr="00EB3333">
        <w:rPr>
          <w:b/>
          <w:bCs/>
          <w:u w:val="single"/>
        </w:rPr>
        <w:t xml:space="preserve">AI </w:t>
      </w:r>
      <w:r w:rsidR="008B4C8D" w:rsidRPr="00EB3333">
        <w:rPr>
          <w:b/>
          <w:bCs/>
          <w:u w:val="single"/>
        </w:rPr>
        <w:t>Diabetes Prediction</w:t>
      </w:r>
      <w:r w:rsidR="00B85FF5">
        <w:rPr>
          <w:b/>
          <w:bCs/>
          <w:u w:val="single"/>
        </w:rPr>
        <w:t xml:space="preserve"> </w:t>
      </w:r>
      <w:r w:rsidR="008B4C8D" w:rsidRPr="00EB3333">
        <w:rPr>
          <w:b/>
          <w:bCs/>
          <w:u w:val="single"/>
        </w:rPr>
        <w:t>System</w:t>
      </w:r>
      <w:r w:rsidR="008B4C8D" w:rsidRPr="00EB3333">
        <w:rPr>
          <w:u w:val="single"/>
        </w:rPr>
        <w:t>:</w:t>
      </w:r>
      <w:r w:rsidR="002954A0" w:rsidRPr="00EB3333">
        <w:rPr>
          <w:u w:val="single"/>
        </w:rPr>
        <w:t xml:space="preserve"> </w:t>
      </w:r>
    </w:p>
    <w:p w14:paraId="460E476B" w14:textId="77777777" w:rsidR="00946B18" w:rsidRDefault="00751AA6" w:rsidP="009B4155">
      <w:pPr>
        <w:pStyle w:val="Heading1"/>
        <w:numPr>
          <w:ilvl w:val="0"/>
          <w:numId w:val="0"/>
        </w:numPr>
      </w:pPr>
      <w:r>
        <w:t>Imagine a healthcare technology company, HealthTech Innovators, embarking on the</w:t>
      </w:r>
      <w:r w:rsidR="00624360">
        <w:t xml:space="preserve"> </w:t>
      </w:r>
      <w:r>
        <w:t>development of an AI-based Diabetes Prediction System. Here’s how they apply the</w:t>
      </w:r>
      <w:r w:rsidR="00624360">
        <w:t xml:space="preserve"> </w:t>
      </w:r>
      <w:r>
        <w:t>model for innovation:</w:t>
      </w:r>
    </w:p>
    <w:p w14:paraId="1E9DB7FE" w14:textId="77777777" w:rsidR="00A9127F" w:rsidRDefault="00A73ACC" w:rsidP="009B4155">
      <w:pPr>
        <w:pStyle w:val="Heading1"/>
        <w:numPr>
          <w:ilvl w:val="0"/>
          <w:numId w:val="0"/>
        </w:numPr>
        <w:rPr>
          <w:b/>
          <w:bCs/>
          <w:u w:val="single"/>
        </w:rPr>
      </w:pPr>
      <w:r w:rsidRPr="00A73ACC">
        <w:rPr>
          <w:b/>
          <w:bCs/>
          <w:u w:val="single"/>
        </w:rPr>
        <w:t>Obtaining the Dataset</w:t>
      </w:r>
      <w:r w:rsidR="00A9127F">
        <w:rPr>
          <w:b/>
          <w:bCs/>
          <w:u w:val="single"/>
        </w:rPr>
        <w:t>:</w:t>
      </w:r>
    </w:p>
    <w:p w14:paraId="6B236D09" w14:textId="181C731B" w:rsidR="00A73ACC" w:rsidRPr="00943792" w:rsidRDefault="00A73ACC" w:rsidP="00943792">
      <w:pPr>
        <w:pStyle w:val="Heading2"/>
        <w:numPr>
          <w:ilvl w:val="0"/>
          <w:numId w:val="14"/>
        </w:numPr>
        <w:rPr>
          <w:b/>
          <w:bCs/>
        </w:rPr>
      </w:pPr>
      <w:r>
        <w:t xml:space="preserve">The first step in any machine learning project is to obtain a dataset to work with. There are many online resources available to find the datasets suitable for our project. One such popular platform that hosts datasets is Kaggle. Since the goal of our project is to predict Diabetes, I search for diabetes patient’s dataset, which is readily available as were already many such similar projects. </w:t>
      </w:r>
    </w:p>
    <w:p w14:paraId="2728BC7C" w14:textId="31279D3D" w:rsidR="00A73ACC" w:rsidRDefault="00A73ACC" w:rsidP="00943792">
      <w:pPr>
        <w:pStyle w:val="Heading2"/>
        <w:numPr>
          <w:ilvl w:val="0"/>
          <w:numId w:val="14"/>
        </w:numPr>
      </w:pPr>
      <w:r>
        <w:t xml:space="preserve">Go to the Kaggle dataset page you mentioned: </w:t>
      </w:r>
      <w:r w:rsidR="00740194">
        <w:t>https://www.kaggle.com/datasets/mathchi/diabetes-data-set</w:t>
      </w:r>
    </w:p>
    <w:p w14:paraId="34315999" w14:textId="36242950" w:rsidR="00A73ACC" w:rsidRDefault="00A73ACC" w:rsidP="00943792">
      <w:pPr>
        <w:pStyle w:val="Heading2"/>
        <w:numPr>
          <w:ilvl w:val="0"/>
          <w:numId w:val="14"/>
        </w:numPr>
      </w:pPr>
      <w:r>
        <w:t>Click the “Download” button to get the dataset files.</w:t>
      </w:r>
    </w:p>
    <w:p w14:paraId="142BEEAA" w14:textId="3CC024A1" w:rsidR="00A73ACC" w:rsidRDefault="00A73ACC" w:rsidP="00943792">
      <w:pPr>
        <w:pStyle w:val="Heading2"/>
        <w:numPr>
          <w:ilvl w:val="0"/>
          <w:numId w:val="14"/>
        </w:numPr>
      </w:pPr>
      <w:r>
        <w:t>Unzip the downloaded files to a directory on your local machine into your project repository</w:t>
      </w:r>
    </w:p>
    <w:p w14:paraId="655C1D99" w14:textId="77777777" w:rsidR="00FB4426" w:rsidRDefault="00A73ACC" w:rsidP="00FB4426">
      <w:pPr>
        <w:pStyle w:val="Heading2"/>
        <w:numPr>
          <w:ilvl w:val="0"/>
          <w:numId w:val="14"/>
        </w:numPr>
      </w:pPr>
      <w:r>
        <w:t>This dataset has the following attributes : Pregnancies, Glucose, Blood Pressure, Skin Thickness, Insulin, BMI, Diabetes Pedigree Function and Age, It also contains the Outcome label which tells whether the patient has diabetes or not.  Since there is a class label present by default, this dataset can be studied using Classification based algorithms.</w:t>
      </w:r>
    </w:p>
    <w:p w14:paraId="4731D1F7" w14:textId="3EA89B57" w:rsidR="00407449" w:rsidRPr="00FB4426" w:rsidRDefault="00751AA6" w:rsidP="00FB4426">
      <w:pPr>
        <w:pStyle w:val="Heading1"/>
        <w:numPr>
          <w:ilvl w:val="0"/>
          <w:numId w:val="0"/>
        </w:numPr>
        <w:ind w:left="360" w:hanging="360"/>
        <w:rPr>
          <w:b/>
          <w:bCs/>
          <w:u w:val="single"/>
        </w:rPr>
      </w:pPr>
      <w:r w:rsidRPr="00FB4426">
        <w:rPr>
          <w:b/>
          <w:bCs/>
          <w:u w:val="single"/>
        </w:rPr>
        <w:t>Problem Identification:</w:t>
      </w:r>
    </w:p>
    <w:p w14:paraId="5D50BCC8" w14:textId="630DA072" w:rsidR="00407449" w:rsidRDefault="00407449" w:rsidP="00D02047">
      <w:pPr>
        <w:pStyle w:val="Heading2"/>
        <w:numPr>
          <w:ilvl w:val="0"/>
          <w:numId w:val="5"/>
        </w:numPr>
      </w:pPr>
      <w:r>
        <w:t>Recognize the global diabetes epidemic as a pressing issue affecting millions.</w:t>
      </w:r>
    </w:p>
    <w:p w14:paraId="7D672C81" w14:textId="3720E04F" w:rsidR="00407449" w:rsidRDefault="00407449" w:rsidP="00FB12B9">
      <w:pPr>
        <w:pStyle w:val="Heading2"/>
        <w:numPr>
          <w:ilvl w:val="0"/>
          <w:numId w:val="5"/>
        </w:numPr>
      </w:pPr>
      <w:r>
        <w:lastRenderedPageBreak/>
        <w:t>Identify the need for an AI system that can predict diabetes risk and empower healthcare professionals and individuals.</w:t>
      </w:r>
    </w:p>
    <w:p w14:paraId="6DBCD88A" w14:textId="77777777" w:rsidR="00000376" w:rsidRDefault="00407449" w:rsidP="00000376">
      <w:pPr>
        <w:pStyle w:val="Heading1"/>
        <w:numPr>
          <w:ilvl w:val="0"/>
          <w:numId w:val="0"/>
        </w:numPr>
        <w:rPr>
          <w:b/>
          <w:bCs/>
          <w:u w:val="single"/>
        </w:rPr>
      </w:pPr>
      <w:r w:rsidRPr="00F5260A">
        <w:rPr>
          <w:b/>
          <w:bCs/>
          <w:u w:val="single"/>
        </w:rPr>
        <w:t>Multidisciplinary Team:</w:t>
      </w:r>
    </w:p>
    <w:p w14:paraId="4FC9BE13" w14:textId="77777777" w:rsidR="007C2160" w:rsidRPr="007C2160" w:rsidRDefault="00407449" w:rsidP="007C2160">
      <w:pPr>
        <w:pStyle w:val="Heading2"/>
        <w:numPr>
          <w:ilvl w:val="0"/>
          <w:numId w:val="6"/>
        </w:numPr>
        <w:rPr>
          <w:u w:val="single"/>
        </w:rPr>
      </w:pPr>
      <w:r>
        <w:t>Form a team consisting of data scientists, endocrinologists, nutritionists, user experience designers, and cybersecurity experts.</w:t>
      </w:r>
    </w:p>
    <w:p w14:paraId="79D1CDD1" w14:textId="77777777" w:rsidR="00D15C8D" w:rsidRDefault="00407449" w:rsidP="00D15C8D">
      <w:pPr>
        <w:pStyle w:val="Heading1"/>
        <w:numPr>
          <w:ilvl w:val="0"/>
          <w:numId w:val="0"/>
        </w:numPr>
        <w:ind w:left="360" w:hanging="360"/>
        <w:rPr>
          <w:u w:val="single"/>
        </w:rPr>
      </w:pPr>
      <w:r w:rsidRPr="00A61DFC">
        <w:rPr>
          <w:b/>
          <w:bCs/>
          <w:u w:val="single"/>
        </w:rPr>
        <w:t>Continuous Research</w:t>
      </w:r>
      <w:r w:rsidRPr="007C2160">
        <w:t>:</w:t>
      </w:r>
    </w:p>
    <w:p w14:paraId="31BCB71B" w14:textId="35618901" w:rsidR="00407449" w:rsidRPr="00D15C8D" w:rsidRDefault="00407449" w:rsidP="00141193">
      <w:pPr>
        <w:pStyle w:val="Heading2"/>
        <w:numPr>
          <w:ilvl w:val="0"/>
          <w:numId w:val="6"/>
        </w:numPr>
        <w:rPr>
          <w:u w:val="single"/>
        </w:rPr>
      </w:pPr>
      <w:r>
        <w:t>Conduct extensive research to understand the complexities of diabetes, its risk factors, and potential complications.</w:t>
      </w:r>
    </w:p>
    <w:p w14:paraId="72E895A2" w14:textId="77777777" w:rsidR="002C7255" w:rsidRDefault="00407449" w:rsidP="009B4155">
      <w:pPr>
        <w:pStyle w:val="Heading1"/>
        <w:numPr>
          <w:ilvl w:val="0"/>
          <w:numId w:val="0"/>
        </w:numPr>
        <w:rPr>
          <w:b/>
          <w:bCs/>
          <w:u w:val="single"/>
        </w:rPr>
      </w:pPr>
      <w:r w:rsidRPr="002C7255">
        <w:rPr>
          <w:b/>
          <w:bCs/>
          <w:u w:val="single"/>
        </w:rPr>
        <w:t>Ethical Data Handling:</w:t>
      </w:r>
    </w:p>
    <w:p w14:paraId="10FB6AAC" w14:textId="1E95C663" w:rsidR="00407449" w:rsidRPr="002C7255" w:rsidRDefault="00407449" w:rsidP="003355F8">
      <w:pPr>
        <w:pStyle w:val="Heading2"/>
        <w:numPr>
          <w:ilvl w:val="0"/>
          <w:numId w:val="6"/>
        </w:numPr>
        <w:rPr>
          <w:u w:val="single"/>
        </w:rPr>
      </w:pPr>
      <w:r>
        <w:t>Develop strict data privacy protocols to ensure compliance with healthcare data regulations.</w:t>
      </w:r>
    </w:p>
    <w:p w14:paraId="1837F0CC" w14:textId="5B707DD4" w:rsidR="00407449" w:rsidRDefault="00407449" w:rsidP="003355F8">
      <w:pPr>
        <w:pStyle w:val="Heading2"/>
        <w:numPr>
          <w:ilvl w:val="0"/>
          <w:numId w:val="6"/>
        </w:numPr>
      </w:pPr>
      <w:r>
        <w:t>Implement robust encryption and access control mechanisms.</w:t>
      </w:r>
    </w:p>
    <w:p w14:paraId="24FFB789" w14:textId="77777777" w:rsidR="004B2EE5" w:rsidRDefault="00407449" w:rsidP="004B2EE5">
      <w:pPr>
        <w:pStyle w:val="Heading1"/>
        <w:numPr>
          <w:ilvl w:val="0"/>
          <w:numId w:val="0"/>
        </w:numPr>
        <w:rPr>
          <w:b/>
          <w:bCs/>
          <w:u w:val="single"/>
        </w:rPr>
      </w:pPr>
      <w:r w:rsidRPr="004B2EE5">
        <w:rPr>
          <w:b/>
          <w:bCs/>
          <w:u w:val="single"/>
        </w:rPr>
        <w:t>Machine Learning Expertise:</w:t>
      </w:r>
    </w:p>
    <w:p w14:paraId="5474A931" w14:textId="57925CD2" w:rsidR="00407449" w:rsidRPr="004B2EE5" w:rsidRDefault="00407449" w:rsidP="00C76908">
      <w:pPr>
        <w:pStyle w:val="Heading2"/>
        <w:numPr>
          <w:ilvl w:val="0"/>
          <w:numId w:val="7"/>
        </w:numPr>
        <w:rPr>
          <w:u w:val="single"/>
        </w:rPr>
      </w:pPr>
      <w:r>
        <w:t>Utilize cutting-edge machine learning algorithms and collaborate with AI researchers to enhance prediction accuracy.</w:t>
      </w:r>
    </w:p>
    <w:p w14:paraId="522C11EB" w14:textId="77777777" w:rsidR="00C50A1F" w:rsidRDefault="00407449" w:rsidP="00C50A1F">
      <w:pPr>
        <w:pStyle w:val="Heading1"/>
        <w:numPr>
          <w:ilvl w:val="0"/>
          <w:numId w:val="0"/>
        </w:numPr>
        <w:rPr>
          <w:b/>
          <w:bCs/>
        </w:rPr>
      </w:pPr>
      <w:r w:rsidRPr="00C50A1F">
        <w:rPr>
          <w:b/>
          <w:bCs/>
          <w:u w:val="single"/>
        </w:rPr>
        <w:t>Design Thinking Approach</w:t>
      </w:r>
      <w:r>
        <w:rPr>
          <w:b/>
          <w:bCs/>
        </w:rPr>
        <w:t>:</w:t>
      </w:r>
    </w:p>
    <w:p w14:paraId="51BCAC41" w14:textId="6FD4CF92" w:rsidR="00407449" w:rsidRDefault="00407449" w:rsidP="00C50A1F">
      <w:pPr>
        <w:pStyle w:val="Heading2"/>
        <w:numPr>
          <w:ilvl w:val="0"/>
          <w:numId w:val="7"/>
        </w:numPr>
      </w:pPr>
      <w:r>
        <w:t>Empathize with healthcare providers and individuals through interviews and surveys to identify their specific needs and concerns.</w:t>
      </w:r>
    </w:p>
    <w:p w14:paraId="7DB1CF03" w14:textId="77777777" w:rsidR="0083159B" w:rsidRDefault="00407449" w:rsidP="009B4155">
      <w:pPr>
        <w:pStyle w:val="Heading1"/>
        <w:numPr>
          <w:ilvl w:val="0"/>
          <w:numId w:val="0"/>
        </w:numPr>
        <w:rPr>
          <w:b/>
          <w:bCs/>
          <w:u w:val="single"/>
        </w:rPr>
      </w:pPr>
      <w:r w:rsidRPr="0083159B">
        <w:rPr>
          <w:b/>
          <w:bCs/>
          <w:u w:val="single"/>
        </w:rPr>
        <w:t>Prototyping and Usability Testing:</w:t>
      </w:r>
    </w:p>
    <w:p w14:paraId="1C898DFB" w14:textId="77777777" w:rsidR="006D506D" w:rsidRDefault="00407449" w:rsidP="006D506D">
      <w:pPr>
        <w:pStyle w:val="Heading2"/>
        <w:numPr>
          <w:ilvl w:val="0"/>
          <w:numId w:val="7"/>
        </w:numPr>
        <w:rPr>
          <w:u w:val="single"/>
        </w:rPr>
      </w:pPr>
      <w:r>
        <w:t>Create interactive prototypes of the AI system’s user interface.</w:t>
      </w:r>
    </w:p>
    <w:p w14:paraId="12F156D3" w14:textId="409B2FE7" w:rsidR="00407449" w:rsidRPr="006D506D" w:rsidRDefault="00407449" w:rsidP="009F29FF">
      <w:pPr>
        <w:pStyle w:val="Heading2"/>
        <w:numPr>
          <w:ilvl w:val="0"/>
          <w:numId w:val="7"/>
        </w:numPr>
        <w:rPr>
          <w:u w:val="single"/>
        </w:rPr>
      </w:pPr>
      <w:r>
        <w:t>Conduct usability testing with healthcare professionals and individuals to refine the design.</w:t>
      </w:r>
    </w:p>
    <w:p w14:paraId="0B25BE20" w14:textId="77777777" w:rsidR="009F29FF" w:rsidRDefault="00407449" w:rsidP="009B4155">
      <w:pPr>
        <w:pStyle w:val="Heading1"/>
        <w:numPr>
          <w:ilvl w:val="0"/>
          <w:numId w:val="0"/>
        </w:numPr>
        <w:rPr>
          <w:b/>
          <w:bCs/>
          <w:u w:val="single"/>
        </w:rPr>
      </w:pPr>
      <w:r w:rsidRPr="009F29FF">
        <w:rPr>
          <w:b/>
          <w:bCs/>
          <w:u w:val="single"/>
        </w:rPr>
        <w:t>Real-World Deployment:</w:t>
      </w:r>
    </w:p>
    <w:p w14:paraId="4B848833" w14:textId="77777777" w:rsidR="009F29FF" w:rsidRDefault="00407449" w:rsidP="0035612C">
      <w:pPr>
        <w:pStyle w:val="Heading2"/>
        <w:numPr>
          <w:ilvl w:val="0"/>
          <w:numId w:val="8"/>
        </w:numPr>
        <w:rPr>
          <w:u w:val="single"/>
        </w:rPr>
      </w:pPr>
      <w:r>
        <w:t>Roll out the AI system in partnership with healthcare institutions and clinics.</w:t>
      </w:r>
    </w:p>
    <w:p w14:paraId="46260814" w14:textId="361B2C70" w:rsidR="00407449" w:rsidRPr="009F29FF" w:rsidRDefault="00407449" w:rsidP="0035612C">
      <w:pPr>
        <w:pStyle w:val="Heading2"/>
        <w:numPr>
          <w:ilvl w:val="0"/>
          <w:numId w:val="8"/>
        </w:numPr>
        <w:rPr>
          <w:u w:val="single"/>
        </w:rPr>
      </w:pPr>
      <w:r>
        <w:lastRenderedPageBreak/>
        <w:t>Provide comprehensive training to healthcare staff and user-friendly interfaces for individuals.</w:t>
      </w:r>
    </w:p>
    <w:p w14:paraId="135828B1" w14:textId="77777777" w:rsidR="00D0051A" w:rsidRDefault="00407449" w:rsidP="009B4155">
      <w:pPr>
        <w:pStyle w:val="Heading1"/>
        <w:numPr>
          <w:ilvl w:val="0"/>
          <w:numId w:val="0"/>
        </w:numPr>
        <w:rPr>
          <w:b/>
          <w:bCs/>
          <w:u w:val="single"/>
        </w:rPr>
      </w:pPr>
      <w:r>
        <w:rPr>
          <w:b/>
          <w:bCs/>
        </w:rPr>
        <w:t xml:space="preserve"> </w:t>
      </w:r>
      <w:r w:rsidRPr="00D0051A">
        <w:rPr>
          <w:b/>
          <w:bCs/>
          <w:u w:val="single"/>
        </w:rPr>
        <w:t>Continuous Monitoring:</w:t>
      </w:r>
    </w:p>
    <w:p w14:paraId="5F62570F" w14:textId="77777777" w:rsidR="00D0051A" w:rsidRDefault="00407449" w:rsidP="0083340D">
      <w:pPr>
        <w:pStyle w:val="Heading2"/>
        <w:numPr>
          <w:ilvl w:val="0"/>
          <w:numId w:val="9"/>
        </w:numPr>
        <w:rPr>
          <w:u w:val="single"/>
        </w:rPr>
      </w:pPr>
      <w:r>
        <w:t>Set up a monitoring system to track prediction accuracy and system performance.</w:t>
      </w:r>
    </w:p>
    <w:p w14:paraId="7415A7B9" w14:textId="29ACA5D3" w:rsidR="00407449" w:rsidRPr="00D0051A" w:rsidRDefault="00407449" w:rsidP="0083340D">
      <w:pPr>
        <w:pStyle w:val="Heading2"/>
        <w:numPr>
          <w:ilvl w:val="0"/>
          <w:numId w:val="9"/>
        </w:numPr>
        <w:rPr>
          <w:u w:val="single"/>
        </w:rPr>
      </w:pPr>
      <w:r>
        <w:t>Regularly gather user feedback and iterate on system improvements.</w:t>
      </w:r>
    </w:p>
    <w:p w14:paraId="4016B03A" w14:textId="77777777" w:rsidR="00B80C4D" w:rsidRDefault="00407449" w:rsidP="009B4155">
      <w:pPr>
        <w:pStyle w:val="Heading1"/>
        <w:numPr>
          <w:ilvl w:val="0"/>
          <w:numId w:val="0"/>
        </w:numPr>
        <w:rPr>
          <w:b/>
          <w:bCs/>
          <w:u w:val="single"/>
        </w:rPr>
      </w:pPr>
      <w:r w:rsidRPr="00B80C4D">
        <w:rPr>
          <w:b/>
          <w:bCs/>
          <w:u w:val="single"/>
        </w:rPr>
        <w:t>Scalability and Accessibility:</w:t>
      </w:r>
    </w:p>
    <w:p w14:paraId="7EAB5E15" w14:textId="77777777" w:rsidR="00B80C4D" w:rsidRDefault="00407449" w:rsidP="006321AD">
      <w:pPr>
        <w:pStyle w:val="Heading2"/>
        <w:numPr>
          <w:ilvl w:val="0"/>
          <w:numId w:val="10"/>
        </w:numPr>
        <w:rPr>
          <w:u w:val="single"/>
        </w:rPr>
      </w:pPr>
      <w:r>
        <w:t>Design the system to handle a growing volume of health data.</w:t>
      </w:r>
    </w:p>
    <w:p w14:paraId="5E1945D8" w14:textId="0025D125" w:rsidR="00407449" w:rsidRPr="00B80C4D" w:rsidRDefault="00407449" w:rsidP="006321AD">
      <w:pPr>
        <w:pStyle w:val="Heading2"/>
        <w:numPr>
          <w:ilvl w:val="0"/>
          <w:numId w:val="10"/>
        </w:numPr>
        <w:rPr>
          <w:u w:val="single"/>
        </w:rPr>
      </w:pPr>
      <w:r>
        <w:t>Ensure the system is accessible to individuals of diverse backgrounds and regions.</w:t>
      </w:r>
    </w:p>
    <w:p w14:paraId="3E2A6B50" w14:textId="77777777" w:rsidR="004331E3" w:rsidRDefault="00407449" w:rsidP="009B4155">
      <w:pPr>
        <w:pStyle w:val="Heading1"/>
        <w:numPr>
          <w:ilvl w:val="0"/>
          <w:numId w:val="0"/>
        </w:numPr>
        <w:rPr>
          <w:b/>
          <w:bCs/>
          <w:u w:val="single"/>
        </w:rPr>
      </w:pPr>
      <w:r w:rsidRPr="004331E3">
        <w:rPr>
          <w:b/>
          <w:bCs/>
          <w:u w:val="single"/>
        </w:rPr>
        <w:t>Collaboration with Healthcare Institutions:</w:t>
      </w:r>
    </w:p>
    <w:p w14:paraId="18F726A1" w14:textId="77777777" w:rsidR="004331E3" w:rsidRDefault="00407449" w:rsidP="00935BEB">
      <w:pPr>
        <w:pStyle w:val="Heading2"/>
        <w:numPr>
          <w:ilvl w:val="0"/>
          <w:numId w:val="12"/>
        </w:numPr>
        <w:rPr>
          <w:u w:val="single"/>
        </w:rPr>
      </w:pPr>
      <w:r>
        <w:t>Partner with leading healthcare institutions to integrate the AI system into their electronic health record systems.</w:t>
      </w:r>
    </w:p>
    <w:p w14:paraId="23428CF3" w14:textId="77416CC9" w:rsidR="009B4155" w:rsidRPr="00C33170" w:rsidRDefault="00407449" w:rsidP="003F01BA">
      <w:pPr>
        <w:pStyle w:val="Heading2"/>
        <w:numPr>
          <w:ilvl w:val="0"/>
          <w:numId w:val="11"/>
        </w:numPr>
        <w:rPr>
          <w:u w:val="single"/>
        </w:rPr>
      </w:pPr>
      <w:r>
        <w:t>Collaborate on research initiatives to advance diabetes care.</w:t>
      </w:r>
    </w:p>
    <w:p w14:paraId="7C3BDCB5" w14:textId="7A5131D1" w:rsidR="00C33170" w:rsidRDefault="003C76A1" w:rsidP="003C76A1">
      <w:pPr>
        <w:pStyle w:val="Heading1"/>
        <w:numPr>
          <w:ilvl w:val="0"/>
          <w:numId w:val="0"/>
        </w:numPr>
        <w:ind w:left="360" w:hanging="360"/>
        <w:rPr>
          <w:b/>
          <w:bCs/>
          <w:u w:val="single"/>
        </w:rPr>
      </w:pPr>
      <w:r>
        <w:rPr>
          <w:b/>
          <w:bCs/>
          <w:u w:val="single"/>
        </w:rPr>
        <w:t>CONCLUSION:</w:t>
      </w:r>
    </w:p>
    <w:p w14:paraId="6F89C654" w14:textId="4B5916DE" w:rsidR="00EE0DC8" w:rsidRPr="003C76A1" w:rsidRDefault="005014DE" w:rsidP="005014DE">
      <w:pPr>
        <w:pStyle w:val="Heading2"/>
        <w:numPr>
          <w:ilvl w:val="0"/>
          <w:numId w:val="11"/>
        </w:numPr>
      </w:pPr>
      <w:r>
        <w:t>In conclusion, our model for innovation in the AI-based Diabetes Prediction System focuses on user-centric design, multidisciplinary collaboration, data security, continuous improvement, and seamless integration with healthcare institutions. By prioritizing user needs, embracing cutting-edge technology, and upholding ethical data practices, we aim to revolutionize diabetes care globally. This model ensures accuracy, usability, and adaptability, ultimately making a positive impact on diabetes prevention and management.</w:t>
      </w:r>
    </w:p>
    <w:sectPr w:rsidR="00EE0DC8" w:rsidRPr="003C76A1">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1509" w14:textId="77777777" w:rsidR="007C0D49" w:rsidRDefault="007C0D49">
      <w:pPr>
        <w:spacing w:after="0" w:line="240" w:lineRule="auto"/>
      </w:pPr>
      <w:r>
        <w:separator/>
      </w:r>
    </w:p>
    <w:p w14:paraId="1B31E439" w14:textId="77777777" w:rsidR="007C0D49" w:rsidRDefault="007C0D49"/>
  </w:endnote>
  <w:endnote w:type="continuationSeparator" w:id="0">
    <w:p w14:paraId="6393B159" w14:textId="77777777" w:rsidR="007C0D49" w:rsidRDefault="007C0D49">
      <w:pPr>
        <w:spacing w:after="0" w:line="240" w:lineRule="auto"/>
      </w:pPr>
      <w:r>
        <w:continuationSeparator/>
      </w:r>
    </w:p>
    <w:p w14:paraId="34079BBE" w14:textId="77777777" w:rsidR="007C0D49" w:rsidRDefault="007C0D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3140" w14:textId="77777777" w:rsidR="005A011D" w:rsidRDefault="00946B18">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AEA4" w14:textId="77777777" w:rsidR="007C0D49" w:rsidRDefault="007C0D49">
      <w:pPr>
        <w:spacing w:after="0" w:line="240" w:lineRule="auto"/>
      </w:pPr>
      <w:r>
        <w:separator/>
      </w:r>
    </w:p>
    <w:p w14:paraId="4574BDDE" w14:textId="77777777" w:rsidR="007C0D49" w:rsidRDefault="007C0D49"/>
  </w:footnote>
  <w:footnote w:type="continuationSeparator" w:id="0">
    <w:p w14:paraId="0DFBDE4B" w14:textId="77777777" w:rsidR="007C0D49" w:rsidRDefault="007C0D49">
      <w:pPr>
        <w:spacing w:after="0" w:line="240" w:lineRule="auto"/>
      </w:pPr>
      <w:r>
        <w:continuationSeparator/>
      </w:r>
    </w:p>
    <w:p w14:paraId="128B9C45" w14:textId="77777777" w:rsidR="007C0D49" w:rsidRDefault="007C0D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E3F"/>
    <w:multiLevelType w:val="hybridMultilevel"/>
    <w:tmpl w:val="3D28B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6B7173"/>
    <w:multiLevelType w:val="hybridMultilevel"/>
    <w:tmpl w:val="7A42B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B5163"/>
    <w:multiLevelType w:val="hybridMultilevel"/>
    <w:tmpl w:val="1DA47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AA401C"/>
    <w:multiLevelType w:val="hybridMultilevel"/>
    <w:tmpl w:val="77F0B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8C2EF7"/>
    <w:multiLevelType w:val="hybridMultilevel"/>
    <w:tmpl w:val="CDDC2A4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5" w15:restartNumberingAfterBreak="0">
    <w:nsid w:val="1775230F"/>
    <w:multiLevelType w:val="hybridMultilevel"/>
    <w:tmpl w:val="FBD6E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777CC8"/>
    <w:multiLevelType w:val="hybridMultilevel"/>
    <w:tmpl w:val="C3C85A46"/>
    <w:lvl w:ilvl="0" w:tplc="FFFFFFFF">
      <w:numFmt w:val="bullet"/>
      <w:lvlText w:val="-"/>
      <w:lvlJc w:val="left"/>
      <w:pPr>
        <w:ind w:left="934" w:hanging="360"/>
      </w:pPr>
      <w:rPr>
        <w:rFonts w:ascii="Cambria" w:eastAsiaTheme="minorHAnsi" w:hAnsi="Cambria" w:cstheme="minorBidi"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7" w15:restartNumberingAfterBreak="0">
    <w:nsid w:val="21A43E36"/>
    <w:multiLevelType w:val="hybridMultilevel"/>
    <w:tmpl w:val="F378E778"/>
    <w:lvl w:ilvl="0" w:tplc="FFFFFFFF">
      <w:numFmt w:val="bullet"/>
      <w:lvlText w:val="-"/>
      <w:lvlJc w:val="left"/>
      <w:pPr>
        <w:ind w:left="734" w:hanging="360"/>
      </w:pPr>
      <w:rPr>
        <w:rFonts w:ascii="Cambria" w:eastAsiaTheme="majorEastAsia" w:hAnsi="Cambria" w:cstheme="majorBidi"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2308308A"/>
    <w:multiLevelType w:val="hybridMultilevel"/>
    <w:tmpl w:val="8F2E4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2770D9"/>
    <w:multiLevelType w:val="hybridMultilevel"/>
    <w:tmpl w:val="0B2AC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D616A0"/>
    <w:multiLevelType w:val="hybridMultilevel"/>
    <w:tmpl w:val="AF2A7468"/>
    <w:lvl w:ilvl="0" w:tplc="FFFFFFFF">
      <w:numFmt w:val="bullet"/>
      <w:lvlText w:val="-"/>
      <w:lvlJc w:val="left"/>
      <w:pPr>
        <w:ind w:left="574" w:hanging="360"/>
      </w:pPr>
      <w:rPr>
        <w:rFonts w:ascii="Cambria" w:eastAsiaTheme="minorHAnsi" w:hAnsi="Cambria" w:cstheme="minorBidi" w:hint="default"/>
      </w:rPr>
    </w:lvl>
    <w:lvl w:ilvl="1" w:tplc="04090003" w:tentative="1">
      <w:start w:val="1"/>
      <w:numFmt w:val="bullet"/>
      <w:lvlText w:val="o"/>
      <w:lvlJc w:val="left"/>
      <w:pPr>
        <w:ind w:left="1294" w:hanging="360"/>
      </w:pPr>
      <w:rPr>
        <w:rFonts w:ascii="Courier New" w:hAnsi="Courier New" w:cs="Courier New" w:hint="default"/>
      </w:rPr>
    </w:lvl>
    <w:lvl w:ilvl="2" w:tplc="04090005" w:tentative="1">
      <w:start w:val="1"/>
      <w:numFmt w:val="bullet"/>
      <w:lvlText w:val=""/>
      <w:lvlJc w:val="left"/>
      <w:pPr>
        <w:ind w:left="2014" w:hanging="360"/>
      </w:pPr>
      <w:rPr>
        <w:rFonts w:ascii="Wingdings" w:hAnsi="Wingdings" w:hint="default"/>
      </w:rPr>
    </w:lvl>
    <w:lvl w:ilvl="3" w:tplc="04090001" w:tentative="1">
      <w:start w:val="1"/>
      <w:numFmt w:val="bullet"/>
      <w:lvlText w:val=""/>
      <w:lvlJc w:val="left"/>
      <w:pPr>
        <w:ind w:left="2734" w:hanging="360"/>
      </w:pPr>
      <w:rPr>
        <w:rFonts w:ascii="Symbol" w:hAnsi="Symbol" w:hint="default"/>
      </w:rPr>
    </w:lvl>
    <w:lvl w:ilvl="4" w:tplc="04090003" w:tentative="1">
      <w:start w:val="1"/>
      <w:numFmt w:val="bullet"/>
      <w:lvlText w:val="o"/>
      <w:lvlJc w:val="left"/>
      <w:pPr>
        <w:ind w:left="3454" w:hanging="360"/>
      </w:pPr>
      <w:rPr>
        <w:rFonts w:ascii="Courier New" w:hAnsi="Courier New" w:cs="Courier New" w:hint="default"/>
      </w:rPr>
    </w:lvl>
    <w:lvl w:ilvl="5" w:tplc="04090005" w:tentative="1">
      <w:start w:val="1"/>
      <w:numFmt w:val="bullet"/>
      <w:lvlText w:val=""/>
      <w:lvlJc w:val="left"/>
      <w:pPr>
        <w:ind w:left="4174" w:hanging="360"/>
      </w:pPr>
      <w:rPr>
        <w:rFonts w:ascii="Wingdings" w:hAnsi="Wingdings" w:hint="default"/>
      </w:rPr>
    </w:lvl>
    <w:lvl w:ilvl="6" w:tplc="04090001" w:tentative="1">
      <w:start w:val="1"/>
      <w:numFmt w:val="bullet"/>
      <w:lvlText w:val=""/>
      <w:lvlJc w:val="left"/>
      <w:pPr>
        <w:ind w:left="4894" w:hanging="360"/>
      </w:pPr>
      <w:rPr>
        <w:rFonts w:ascii="Symbol" w:hAnsi="Symbol" w:hint="default"/>
      </w:rPr>
    </w:lvl>
    <w:lvl w:ilvl="7" w:tplc="04090003" w:tentative="1">
      <w:start w:val="1"/>
      <w:numFmt w:val="bullet"/>
      <w:lvlText w:val="o"/>
      <w:lvlJc w:val="left"/>
      <w:pPr>
        <w:ind w:left="5614" w:hanging="360"/>
      </w:pPr>
      <w:rPr>
        <w:rFonts w:ascii="Courier New" w:hAnsi="Courier New" w:cs="Courier New" w:hint="default"/>
      </w:rPr>
    </w:lvl>
    <w:lvl w:ilvl="8" w:tplc="04090005" w:tentative="1">
      <w:start w:val="1"/>
      <w:numFmt w:val="bullet"/>
      <w:lvlText w:val=""/>
      <w:lvlJc w:val="left"/>
      <w:pPr>
        <w:ind w:left="6334" w:hanging="360"/>
      </w:pPr>
      <w:rPr>
        <w:rFonts w:ascii="Wingdings" w:hAnsi="Wingdings" w:hint="default"/>
      </w:rPr>
    </w:lvl>
  </w:abstractNum>
  <w:abstractNum w:abstractNumId="1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2" w15:restartNumberingAfterBreak="0">
    <w:nsid w:val="50D0754B"/>
    <w:multiLevelType w:val="hybridMultilevel"/>
    <w:tmpl w:val="6A523A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34E63"/>
    <w:multiLevelType w:val="hybridMultilevel"/>
    <w:tmpl w:val="F7669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247843">
    <w:abstractNumId w:val="11"/>
  </w:num>
  <w:num w:numId="2" w16cid:durableId="1554580239">
    <w:abstractNumId w:val="7"/>
  </w:num>
  <w:num w:numId="3" w16cid:durableId="1163083655">
    <w:abstractNumId w:val="6"/>
  </w:num>
  <w:num w:numId="4" w16cid:durableId="776950167">
    <w:abstractNumId w:val="10"/>
  </w:num>
  <w:num w:numId="5" w16cid:durableId="1181506592">
    <w:abstractNumId w:val="4"/>
  </w:num>
  <w:num w:numId="6" w16cid:durableId="900485432">
    <w:abstractNumId w:val="1"/>
  </w:num>
  <w:num w:numId="7" w16cid:durableId="1799956990">
    <w:abstractNumId w:val="8"/>
  </w:num>
  <w:num w:numId="8" w16cid:durableId="845247618">
    <w:abstractNumId w:val="13"/>
  </w:num>
  <w:num w:numId="9" w16cid:durableId="324626392">
    <w:abstractNumId w:val="0"/>
  </w:num>
  <w:num w:numId="10" w16cid:durableId="1763799237">
    <w:abstractNumId w:val="3"/>
  </w:num>
  <w:num w:numId="11" w16cid:durableId="975912347">
    <w:abstractNumId w:val="5"/>
  </w:num>
  <w:num w:numId="12" w16cid:durableId="1998611286">
    <w:abstractNumId w:val="9"/>
  </w:num>
  <w:num w:numId="13" w16cid:durableId="446900357">
    <w:abstractNumId w:val="12"/>
  </w:num>
  <w:num w:numId="14" w16cid:durableId="228657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7B"/>
    <w:rsid w:val="00000376"/>
    <w:rsid w:val="00027B5B"/>
    <w:rsid w:val="0006039D"/>
    <w:rsid w:val="000C5A06"/>
    <w:rsid w:val="000F16B2"/>
    <w:rsid w:val="000F211C"/>
    <w:rsid w:val="00141193"/>
    <w:rsid w:val="001F10DA"/>
    <w:rsid w:val="0029174B"/>
    <w:rsid w:val="002954A0"/>
    <w:rsid w:val="002A61E9"/>
    <w:rsid w:val="002C7255"/>
    <w:rsid w:val="003355F8"/>
    <w:rsid w:val="00346762"/>
    <w:rsid w:val="0035612C"/>
    <w:rsid w:val="00386AF6"/>
    <w:rsid w:val="003B5C1F"/>
    <w:rsid w:val="003C76A1"/>
    <w:rsid w:val="003D172E"/>
    <w:rsid w:val="003F01BA"/>
    <w:rsid w:val="00407449"/>
    <w:rsid w:val="0043230C"/>
    <w:rsid w:val="004331E3"/>
    <w:rsid w:val="004429FB"/>
    <w:rsid w:val="004B2EE5"/>
    <w:rsid w:val="005014DE"/>
    <w:rsid w:val="005A011D"/>
    <w:rsid w:val="005E0EFE"/>
    <w:rsid w:val="005F01D3"/>
    <w:rsid w:val="00601BE3"/>
    <w:rsid w:val="00624360"/>
    <w:rsid w:val="006277BC"/>
    <w:rsid w:val="006321AD"/>
    <w:rsid w:val="00634A58"/>
    <w:rsid w:val="006459B0"/>
    <w:rsid w:val="006463C4"/>
    <w:rsid w:val="006D506D"/>
    <w:rsid w:val="00726363"/>
    <w:rsid w:val="00740194"/>
    <w:rsid w:val="00742B5A"/>
    <w:rsid w:val="0074481F"/>
    <w:rsid w:val="00751AA6"/>
    <w:rsid w:val="007C0D49"/>
    <w:rsid w:val="007C2160"/>
    <w:rsid w:val="007C237B"/>
    <w:rsid w:val="007C2891"/>
    <w:rsid w:val="0083159B"/>
    <w:rsid w:val="0083340D"/>
    <w:rsid w:val="00890EE4"/>
    <w:rsid w:val="008B0839"/>
    <w:rsid w:val="008B4C8D"/>
    <w:rsid w:val="008D31CE"/>
    <w:rsid w:val="008F2453"/>
    <w:rsid w:val="00935BEB"/>
    <w:rsid w:val="00943792"/>
    <w:rsid w:val="00946B18"/>
    <w:rsid w:val="00976952"/>
    <w:rsid w:val="009B4155"/>
    <w:rsid w:val="009F29FF"/>
    <w:rsid w:val="00A21DE1"/>
    <w:rsid w:val="00A61DFC"/>
    <w:rsid w:val="00A73ACC"/>
    <w:rsid w:val="00A9127F"/>
    <w:rsid w:val="00B46922"/>
    <w:rsid w:val="00B80C4D"/>
    <w:rsid w:val="00B85FF5"/>
    <w:rsid w:val="00BC4E66"/>
    <w:rsid w:val="00C33170"/>
    <w:rsid w:val="00C50A1F"/>
    <w:rsid w:val="00C76908"/>
    <w:rsid w:val="00CA21A6"/>
    <w:rsid w:val="00D0051A"/>
    <w:rsid w:val="00D02047"/>
    <w:rsid w:val="00D116E1"/>
    <w:rsid w:val="00D15C8D"/>
    <w:rsid w:val="00D26B55"/>
    <w:rsid w:val="00D97FF6"/>
    <w:rsid w:val="00EA34D3"/>
    <w:rsid w:val="00EB3333"/>
    <w:rsid w:val="00ED56AD"/>
    <w:rsid w:val="00EE0DC8"/>
    <w:rsid w:val="00F14730"/>
    <w:rsid w:val="00F5260A"/>
    <w:rsid w:val="00FB12B9"/>
    <w:rsid w:val="00FB4426"/>
    <w:rsid w:val="00FB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0B37"/>
  <w15:chartTrackingRefBased/>
  <w15:docId w15:val="{0F4C7DE9-F298-6D4F-AE52-9AC35AFE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semiHidden/>
    <w:unhideWhenUsed/>
    <w:qFormat/>
    <w:rsid w:val="00A73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D1C3FA96-7440-C14C-8DD5-664B1F40F77D%7dtf50002044.dotx" TargetMode="Externa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%7bD1C3FA96-7440-C14C-8DD5-664B1F40F77D%7dtf50002044.dotx</Template>
  <TotalTime>2</TotalTime>
  <Pages>3</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919940316169</dc:creator>
  <cp:keywords/>
  <dc:description/>
  <cp:lastModifiedBy>919940316169</cp:lastModifiedBy>
  <cp:revision>2</cp:revision>
  <dcterms:created xsi:type="dcterms:W3CDTF">2023-10-11T10:31:00Z</dcterms:created>
  <dcterms:modified xsi:type="dcterms:W3CDTF">2023-10-11T10:31:00Z</dcterms:modified>
</cp:coreProperties>
</file>